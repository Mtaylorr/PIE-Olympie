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2827" w14:textId="77777777" w:rsidR="00582FA8" w:rsidRDefault="00582FA8">
      <w:pPr>
        <w:pStyle w:val="Standard"/>
        <w:rPr>
          <w:rFonts w:hint="eastAsia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4986"/>
      </w:tblGrid>
      <w:tr w:rsidR="00582FA8" w14:paraId="4C44B0B6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84F23" w14:textId="77777777" w:rsidR="00582FA8" w:rsidRDefault="00163194">
            <w:pPr>
              <w:pStyle w:val="TableContents"/>
              <w:rPr>
                <w:rFonts w:hint="eastAsia"/>
              </w:rPr>
            </w:pPr>
            <w:proofErr w:type="spellStart"/>
            <w:r>
              <w:t>Catégorie</w:t>
            </w:r>
            <w:proofErr w:type="spellEnd"/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0CC01" w14:textId="77777777" w:rsidR="00582FA8" w:rsidRDefault="00163194">
            <w:pPr>
              <w:pStyle w:val="TableContents"/>
              <w:rPr>
                <w:rFonts w:hint="eastAsia"/>
              </w:rPr>
            </w:pPr>
            <w:proofErr w:type="spellStart"/>
            <w:r>
              <w:t>Fonction</w:t>
            </w:r>
            <w:proofErr w:type="spellEnd"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F177B" w14:textId="77777777" w:rsidR="00582FA8" w:rsidRDefault="00163194">
            <w:pPr>
              <w:pStyle w:val="TableContents"/>
              <w:rPr>
                <w:rFonts w:hint="eastAsia"/>
              </w:rPr>
            </w:pPr>
            <w:proofErr w:type="spellStart"/>
            <w:r>
              <w:t>Critères</w:t>
            </w:r>
            <w:proofErr w:type="spellEnd"/>
          </w:p>
        </w:tc>
      </w:tr>
      <w:tr w:rsidR="00582FA8" w14:paraId="547CE10B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C0698" w14:textId="77777777" w:rsidR="00582FA8" w:rsidRDefault="00163194">
            <w:pPr>
              <w:pStyle w:val="TableContents"/>
              <w:rPr>
                <w:rFonts w:hint="eastAsia"/>
              </w:rPr>
            </w:pPr>
            <w:proofErr w:type="spellStart"/>
            <w:r>
              <w:t>Sécurité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5ABD7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doit éviter ou s'arrêter face à d'éventuels obstacles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E40E8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Garder une distance d’au moins 10cm des obstacles.</w:t>
            </w:r>
          </w:p>
        </w:tc>
      </w:tr>
      <w:tr w:rsidR="00582FA8" w14:paraId="27BD6CED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237E4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6F7F2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doit présenter une sécurité électrique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3021E" w14:textId="77777777" w:rsidR="00582FA8" w:rsidRDefault="00163194">
            <w:pPr>
              <w:rPr>
                <w:rFonts w:hint="eastAsia"/>
                <w:lang w:val="fr-FR"/>
              </w:rPr>
            </w:pPr>
            <w:r>
              <w:rPr>
                <w:lang w:val="fr-FR"/>
              </w:rPr>
              <w:t xml:space="preserve">-Sécurité des </w:t>
            </w:r>
            <w:r>
              <w:rPr>
                <w:lang w:val="fr-FR"/>
              </w:rPr>
              <w:t>composantes</w:t>
            </w:r>
          </w:p>
          <w:p w14:paraId="1584EE7A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-Sécurité de l’utilisateur</w:t>
            </w:r>
          </w:p>
        </w:tc>
      </w:tr>
      <w:tr w:rsidR="00582FA8" w14:paraId="5B709B42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89930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99F27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ne doit pas s'engager dans des escaliers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B7768" w14:textId="77777777" w:rsidR="00582FA8" w:rsidRDefault="00163194">
            <w:pPr>
              <w:pStyle w:val="TableContents"/>
              <w:rPr>
                <w:rFonts w:hint="eastAsia"/>
              </w:rPr>
            </w:pPr>
            <w:proofErr w:type="spellStart"/>
            <w:r>
              <w:t>NaN</w:t>
            </w:r>
            <w:proofErr w:type="spellEnd"/>
          </w:p>
        </w:tc>
      </w:tr>
      <w:tr w:rsidR="00582FA8" w14:paraId="58891CDC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121F3" w14:textId="77777777" w:rsidR="00582FA8" w:rsidRDefault="00582FA8">
            <w:pPr>
              <w:pStyle w:val="TableContents"/>
              <w:rPr>
                <w:rFonts w:hint="eastAsia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01B20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doit présenter une sécurité informatique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D8F24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Ne pas pouvoir être piraté</w:t>
            </w:r>
          </w:p>
        </w:tc>
      </w:tr>
      <w:tr w:rsidR="00582FA8" w14:paraId="0FBF35F2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51A63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2021B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La base de données (Enseignants, Administration, Location) doit être protégée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7C436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Ne</w:t>
            </w:r>
            <w:r>
              <w:rPr>
                <w:lang w:val="fr-FR"/>
              </w:rPr>
              <w:t xml:space="preserve"> pas pouvoir être piraté</w:t>
            </w:r>
          </w:p>
        </w:tc>
      </w:tr>
      <w:tr w:rsidR="00582FA8" w14:paraId="76CD0B65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52EBA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E56AF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doit avoir un arrêt d'urgence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04B7F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Sur le robot et à distance</w:t>
            </w:r>
          </w:p>
        </w:tc>
      </w:tr>
      <w:tr w:rsidR="00582FA8" w14:paraId="19EB5A76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B0DBD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AE2CC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ne doit pas présenter de surface pouvant blesser l'utilisateur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BB5D5" w14:textId="77777777" w:rsidR="00582FA8" w:rsidRDefault="00163194">
            <w:pPr>
              <w:pStyle w:val="TableContents"/>
              <w:rPr>
                <w:rFonts w:hint="eastAsia"/>
              </w:rPr>
            </w:pPr>
            <w:r>
              <w:t xml:space="preserve">Angles </w:t>
            </w:r>
            <w:proofErr w:type="spellStart"/>
            <w:r>
              <w:t>arrondies</w:t>
            </w:r>
            <w:proofErr w:type="spellEnd"/>
            <w:r>
              <w:t xml:space="preserve"> /Surface </w:t>
            </w:r>
            <w:proofErr w:type="spellStart"/>
            <w:r>
              <w:t>lisse</w:t>
            </w:r>
            <w:proofErr w:type="spellEnd"/>
            <w:r>
              <w:t>.</w:t>
            </w:r>
          </w:p>
        </w:tc>
      </w:tr>
      <w:tr w:rsidR="00582FA8" w14:paraId="10B4FACC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A2F8A" w14:textId="77777777" w:rsidR="00582FA8" w:rsidRDefault="00582FA8">
            <w:pPr>
              <w:pStyle w:val="TableContents"/>
              <w:rPr>
                <w:rFonts w:hint="eastAsia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EB6B2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 xml:space="preserve">Le robot doit pouvoir être arrêtable avec les </w:t>
            </w:r>
            <w:r>
              <w:rPr>
                <w:lang w:val="fr-FR"/>
              </w:rPr>
              <w:t>mains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3A45B" w14:textId="77777777" w:rsidR="00582FA8" w:rsidRDefault="00163194">
            <w:pPr>
              <w:pStyle w:val="TableContents"/>
              <w:rPr>
                <w:rFonts w:hint="eastAsia"/>
                <w:color w:val="0066B3"/>
                <w:lang w:val="fr-FR"/>
              </w:rPr>
            </w:pPr>
            <w:r>
              <w:rPr>
                <w:color w:val="0066B3"/>
                <w:lang w:val="fr-FR"/>
              </w:rPr>
              <w:t xml:space="preserve">Force des moteurs maximale </w:t>
            </w:r>
            <w:proofErr w:type="gramStart"/>
            <w:r>
              <w:rPr>
                <w:color w:val="0066B3"/>
                <w:lang w:val="fr-FR"/>
              </w:rPr>
              <w:t>( à</w:t>
            </w:r>
            <w:proofErr w:type="gramEnd"/>
            <w:r>
              <w:rPr>
                <w:color w:val="0066B3"/>
                <w:lang w:val="fr-FR"/>
              </w:rPr>
              <w:t xml:space="preserve"> définir)</w:t>
            </w:r>
          </w:p>
        </w:tc>
      </w:tr>
      <w:tr w:rsidR="00582FA8" w14:paraId="1A5B769F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61F62" w14:textId="77777777" w:rsidR="00582FA8" w:rsidRDefault="00163194">
            <w:pPr>
              <w:pStyle w:val="TableContents"/>
              <w:rPr>
                <w:rFonts w:hint="eastAsia"/>
              </w:rPr>
            </w:pPr>
            <w:r>
              <w:t>Alimentation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E99B7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doit pouvoir se déplacer en autonomie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BD448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Environ 30 minutes d’autonomie (80% de la capacité des batteries)</w:t>
            </w:r>
          </w:p>
        </w:tc>
      </w:tr>
      <w:tr w:rsidR="00582FA8" w14:paraId="5D15A6B6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26889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12125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doit pouvoir rentrer à sa borne de chargement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145F5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 xml:space="preserve">Lorsque le niveau des </w:t>
            </w:r>
            <w:r>
              <w:rPr>
                <w:lang w:val="fr-FR"/>
              </w:rPr>
              <w:t>batteries descend en dessous de 20%</w:t>
            </w:r>
          </w:p>
        </w:tc>
      </w:tr>
      <w:tr w:rsidR="00582FA8" w14:paraId="68F20706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984BD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5FA5C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doit pouvoir se recharger en un temps donnée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281FF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Revenir à sa place après avoir été chargé.</w:t>
            </w:r>
          </w:p>
        </w:tc>
      </w:tr>
      <w:tr w:rsidR="00582FA8" w14:paraId="54E22620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466E5" w14:textId="77777777" w:rsidR="00582FA8" w:rsidRDefault="00163194">
            <w:pPr>
              <w:pStyle w:val="TableContents"/>
              <w:rPr>
                <w:rFonts w:hint="eastAsia"/>
              </w:rPr>
            </w:pPr>
            <w:r>
              <w:t xml:space="preserve">Se </w:t>
            </w:r>
            <w:proofErr w:type="spellStart"/>
            <w:r>
              <w:t>déplacer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C2061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ne doit pas entamer un trajet s'il n'a pas assez de batterie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30420" w14:textId="77777777" w:rsidR="00582FA8" w:rsidRDefault="00163194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seuil</w:t>
            </w:r>
            <w:proofErr w:type="spellEnd"/>
            <w:r>
              <w:rPr>
                <w:color w:val="000000"/>
              </w:rPr>
              <w:t>: 20% des batteries</w:t>
            </w:r>
          </w:p>
        </w:tc>
      </w:tr>
      <w:tr w:rsidR="00582FA8" w14:paraId="57B83E34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D860D" w14:textId="77777777" w:rsidR="00582FA8" w:rsidRDefault="00582FA8">
            <w:pPr>
              <w:pStyle w:val="TableContents"/>
              <w:rPr>
                <w:rFonts w:hint="eastAsia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C4DD5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 xml:space="preserve">Le </w:t>
            </w:r>
            <w:r>
              <w:rPr>
                <w:lang w:val="fr-FR"/>
              </w:rPr>
              <w:t>robot doit pouvoir se déplacer à une vitesse proche de la vitesse de marche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2A531" w14:textId="77777777" w:rsidR="00582FA8" w:rsidRDefault="00163194">
            <w:pPr>
              <w:pStyle w:val="TableContents"/>
              <w:rPr>
                <w:rFonts w:hint="eastAsia"/>
              </w:rPr>
            </w:pPr>
            <w:r>
              <w:t>Entre 4 et 6 km/h</w:t>
            </w:r>
          </w:p>
        </w:tc>
      </w:tr>
      <w:tr w:rsidR="00582FA8" w14:paraId="0F3D7163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733A5" w14:textId="77777777" w:rsidR="00582FA8" w:rsidRDefault="00582FA8">
            <w:pPr>
              <w:pStyle w:val="TableContents"/>
              <w:rPr>
                <w:rFonts w:hint="eastAsia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52A38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doit pouvoir se déplacer dans toutes les directions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161AF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Roues adéquates.</w:t>
            </w:r>
          </w:p>
        </w:tc>
      </w:tr>
      <w:tr w:rsidR="00582FA8" w14:paraId="536FC598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38B47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2F1FE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doit pouvoir aller à l'endroit spécifié par l'utilisateur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A76E3" w14:textId="77777777" w:rsidR="00582FA8" w:rsidRDefault="00163194">
            <w:pPr>
              <w:pStyle w:val="TableContents"/>
              <w:rPr>
                <w:rFonts w:hint="eastAsia"/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 xml:space="preserve">Le robot ne </w:t>
            </w:r>
            <w:r>
              <w:rPr>
                <w:color w:val="000000"/>
                <w:lang w:val="fr-FR"/>
              </w:rPr>
              <w:t>doit pas s’éloigner plus d’1m de la place d’arrivée.</w:t>
            </w:r>
          </w:p>
        </w:tc>
      </w:tr>
      <w:tr w:rsidR="00582FA8" w14:paraId="6D452556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C3E0D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5266E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ne doit pas sortir de la zone prévue de déplacements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01C29" w14:textId="77777777" w:rsidR="00582FA8" w:rsidRDefault="00163194">
            <w:pPr>
              <w:pStyle w:val="TableContents"/>
              <w:rPr>
                <w:rFonts w:hint="eastAsia"/>
              </w:rPr>
            </w:pPr>
            <w:r>
              <w:rPr>
                <w:lang w:val="fr-FR"/>
              </w:rPr>
              <w:t xml:space="preserve">Zone à </w:t>
            </w:r>
            <w:proofErr w:type="spellStart"/>
            <w:r>
              <w:rPr>
                <w:lang w:val="fr-FR"/>
              </w:rPr>
              <w:t>delimiter</w:t>
            </w:r>
            <w:proofErr w:type="spellEnd"/>
            <w:r>
              <w:rPr>
                <w:lang w:val="fr-FR"/>
              </w:rPr>
              <w:t xml:space="preserve"> dans le bâtiment de l’</w:t>
            </w:r>
            <w:proofErr w:type="spellStart"/>
            <w:r>
              <w:rPr>
                <w:lang w:val="fr-FR"/>
              </w:rPr>
              <w:t>Ensta</w:t>
            </w:r>
            <w:proofErr w:type="spellEnd"/>
            <w:r>
              <w:rPr>
                <w:lang w:val="fr-FR"/>
              </w:rPr>
              <w:t>.</w:t>
            </w:r>
          </w:p>
        </w:tc>
      </w:tr>
      <w:tr w:rsidR="00582FA8" w14:paraId="7ECE1764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64949" w14:textId="77777777" w:rsidR="00582FA8" w:rsidRDefault="00163194">
            <w:pPr>
              <w:pStyle w:val="TableContents"/>
              <w:rPr>
                <w:rFonts w:hint="eastAsia"/>
              </w:rPr>
            </w:pPr>
            <w:r>
              <w:t xml:space="preserve">Se </w:t>
            </w:r>
            <w:proofErr w:type="spellStart"/>
            <w:r>
              <w:t>repérer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61E82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doit pouvoir détecter des obstacles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D226B" w14:textId="77777777" w:rsidR="00582FA8" w:rsidRDefault="00163194">
            <w:pPr>
              <w:pStyle w:val="TableContents"/>
              <w:rPr>
                <w:rFonts w:hint="eastAsia"/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Détecter les obstacles d’une distanc</w:t>
            </w:r>
            <w:r>
              <w:rPr>
                <w:color w:val="000000"/>
                <w:lang w:val="fr-FR"/>
              </w:rPr>
              <w:t>e de 2m.</w:t>
            </w:r>
          </w:p>
        </w:tc>
      </w:tr>
      <w:tr w:rsidR="00582FA8" w14:paraId="3DFE23AD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46432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49838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doit pouvoir connaitre sa position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0962E" w14:textId="77777777" w:rsidR="00582FA8" w:rsidRDefault="00163194">
            <w:pPr>
              <w:pStyle w:val="TableContents"/>
              <w:rPr>
                <w:rFonts w:hint="eastAsia"/>
                <w:color w:val="0066B3"/>
                <w:lang w:val="fr-FR"/>
              </w:rPr>
            </w:pPr>
            <w:r>
              <w:rPr>
                <w:color w:val="0066B3"/>
                <w:lang w:val="fr-FR"/>
              </w:rPr>
              <w:t>Triangulation ? (Implique la pose de balises dans l'ENSTA)</w:t>
            </w:r>
          </w:p>
        </w:tc>
      </w:tr>
      <w:tr w:rsidR="00582FA8" w14:paraId="7EC92A4D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B69D4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7DCE2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doit connaître et reconnaître son environnement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18F09" w14:textId="77777777" w:rsidR="00582FA8" w:rsidRDefault="00163194">
            <w:pPr>
              <w:pStyle w:val="TableContents"/>
              <w:rPr>
                <w:rFonts w:hint="eastAsia"/>
                <w:color w:val="000000"/>
                <w:lang w:val="fr-FR"/>
              </w:rPr>
            </w:pPr>
            <w:proofErr w:type="gramStart"/>
            <w:r>
              <w:rPr>
                <w:color w:val="000000"/>
                <w:lang w:val="fr-FR"/>
              </w:rPr>
              <w:t>capteurs</w:t>
            </w:r>
            <w:proofErr w:type="gramEnd"/>
            <w:r>
              <w:rPr>
                <w:color w:val="000000"/>
                <w:lang w:val="fr-FR"/>
              </w:rPr>
              <w:t xml:space="preserve"> et algorithmes de déplacement.</w:t>
            </w:r>
          </w:p>
        </w:tc>
      </w:tr>
      <w:tr w:rsidR="00582FA8" w14:paraId="521DA027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8CA9B" w14:textId="77777777" w:rsidR="00582FA8" w:rsidRDefault="00163194">
            <w:pPr>
              <w:pStyle w:val="TableContents"/>
              <w:rPr>
                <w:rFonts w:hint="eastAsia"/>
              </w:rPr>
            </w:pPr>
            <w:proofErr w:type="spellStart"/>
            <w:r>
              <w:t>Agir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14EE2" w14:textId="77777777" w:rsidR="00582FA8" w:rsidRDefault="00163194">
            <w:pPr>
              <w:pStyle w:val="TableContents"/>
              <w:rPr>
                <w:rFonts w:hint="eastAsia"/>
                <w:color w:val="0066B3"/>
                <w:lang w:val="fr-FR"/>
              </w:rPr>
            </w:pPr>
            <w:r>
              <w:rPr>
                <w:color w:val="0066B3"/>
                <w:lang w:val="fr-FR"/>
              </w:rPr>
              <w:t xml:space="preserve">Accès aux zones qui </w:t>
            </w:r>
            <w:r>
              <w:rPr>
                <w:color w:val="0066B3"/>
                <w:lang w:val="fr-FR"/>
              </w:rPr>
              <w:t>nécessitent l'</w:t>
            </w:r>
            <w:proofErr w:type="spellStart"/>
            <w:r>
              <w:rPr>
                <w:color w:val="0066B3"/>
                <w:lang w:val="fr-FR"/>
              </w:rPr>
              <w:t>ascenceur</w:t>
            </w:r>
            <w:proofErr w:type="spellEnd"/>
            <w:r>
              <w:rPr>
                <w:color w:val="0066B3"/>
                <w:lang w:val="fr-FR"/>
              </w:rPr>
              <w:t xml:space="preserve"> ou de passer une porte </w:t>
            </w:r>
            <w:proofErr w:type="gramStart"/>
            <w:r>
              <w:rPr>
                <w:color w:val="0066B3"/>
                <w:lang w:val="fr-FR"/>
              </w:rPr>
              <w:t>( U</w:t>
            </w:r>
            <w:proofErr w:type="gramEnd"/>
            <w:r>
              <w:rPr>
                <w:color w:val="0066B3"/>
                <w:lang w:val="fr-FR"/>
              </w:rPr>
              <w:t>2IS, Administration)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C253E" w14:textId="77777777" w:rsidR="00582FA8" w:rsidRDefault="00163194">
            <w:pPr>
              <w:pStyle w:val="TableContents"/>
              <w:rPr>
                <w:rFonts w:hint="eastAsia"/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Accompagner le visiteur à l’</w:t>
            </w:r>
            <w:proofErr w:type="spellStart"/>
            <w:r>
              <w:rPr>
                <w:color w:val="000000"/>
                <w:lang w:val="fr-FR"/>
              </w:rPr>
              <w:t>ascenceur</w:t>
            </w:r>
            <w:proofErr w:type="spellEnd"/>
            <w:r>
              <w:rPr>
                <w:color w:val="000000"/>
                <w:lang w:val="fr-FR"/>
              </w:rPr>
              <w:t>.</w:t>
            </w:r>
          </w:p>
        </w:tc>
      </w:tr>
      <w:tr w:rsidR="00582FA8" w14:paraId="5E2CCFC2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5CFD5" w14:textId="77777777" w:rsidR="00582FA8" w:rsidRDefault="00163194">
            <w:pPr>
              <w:pStyle w:val="TableContents"/>
              <w:rPr>
                <w:rFonts w:hint="eastAsia"/>
              </w:rPr>
            </w:pPr>
            <w:proofErr w:type="spellStart"/>
            <w:r>
              <w:t>Données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30C25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doit avoir accès à une base de données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5EB9D" w14:textId="77777777" w:rsidR="00582FA8" w:rsidRDefault="00163194">
            <w:pPr>
              <w:pStyle w:val="TableContents"/>
              <w:rPr>
                <w:rFonts w:hint="eastAsia"/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Salle, Nom, Fonction, Horaires de travail</w:t>
            </w:r>
          </w:p>
        </w:tc>
      </w:tr>
      <w:tr w:rsidR="00582FA8" w14:paraId="6D454EAB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B2AA0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F4492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doit avoir accès à l'heure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6660A" w14:textId="77777777" w:rsidR="00582FA8" w:rsidRDefault="00163194">
            <w:pPr>
              <w:pStyle w:val="TableContents"/>
              <w:rPr>
                <w:rFonts w:hint="eastAsia"/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Connaître</w:t>
            </w:r>
            <w:r>
              <w:rPr>
                <w:color w:val="000000"/>
                <w:lang w:val="fr-FR"/>
              </w:rPr>
              <w:t xml:space="preserve"> les horaires de travail</w:t>
            </w:r>
          </w:p>
        </w:tc>
      </w:tr>
      <w:tr w:rsidR="00582FA8" w14:paraId="4C55D74E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7E970" w14:textId="77777777" w:rsidR="00582FA8" w:rsidRDefault="00163194">
            <w:pPr>
              <w:pStyle w:val="TableContents"/>
              <w:rPr>
                <w:rFonts w:hint="eastAsia"/>
              </w:rPr>
            </w:pPr>
            <w:proofErr w:type="spellStart"/>
            <w:r>
              <w:t>Communiquer</w:t>
            </w:r>
            <w:proofErr w:type="spellEnd"/>
            <w:r>
              <w:t xml:space="preserve">                                     </w:t>
            </w:r>
          </w:p>
          <w:p w14:paraId="59F33624" w14:textId="77777777" w:rsidR="00582FA8" w:rsidRDefault="00582FA8">
            <w:pPr>
              <w:pStyle w:val="TableContents"/>
              <w:rPr>
                <w:rFonts w:hint="eastAsia"/>
              </w:rPr>
            </w:pPr>
          </w:p>
          <w:p w14:paraId="6270F5B7" w14:textId="77777777" w:rsidR="00582FA8" w:rsidRDefault="00163194">
            <w:pPr>
              <w:pStyle w:val="TableContents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Interface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F6A3D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L'utilisateur doit pouvoir indiquer la salle ou une personne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B6A31" w14:textId="77777777" w:rsidR="00582FA8" w:rsidRDefault="00163194">
            <w:pPr>
              <w:pStyle w:val="TableContents"/>
              <w:rPr>
                <w:rFonts w:hint="eastAsia"/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A voix haute ou en écrivant sur la tablette du robot.</w:t>
            </w:r>
          </w:p>
        </w:tc>
      </w:tr>
      <w:tr w:rsidR="00582FA8" w14:paraId="12B983DA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1AEC5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510A7077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18896837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6A6FB76E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5ADCF2AB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69565FB0" w14:textId="77777777" w:rsidR="00582FA8" w:rsidRDefault="00163194">
            <w:pPr>
              <w:pStyle w:val="TableContents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Interface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1CD69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 xml:space="preserve">Le robot doit poser une </w:t>
            </w:r>
            <w:r>
              <w:rPr>
                <w:lang w:val="fr-FR"/>
              </w:rPr>
              <w:t>question de confirmation (confirmation horaire, accompagnement) et acquérir la réponse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21342" w14:textId="77777777" w:rsidR="00582FA8" w:rsidRDefault="00163194">
            <w:pPr>
              <w:pStyle w:val="TableContents"/>
              <w:rPr>
                <w:rFonts w:hint="eastAsia"/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A voix haute et en affichant le message sur la tablette.</w:t>
            </w:r>
          </w:p>
        </w:tc>
      </w:tr>
      <w:tr w:rsidR="00582FA8" w14:paraId="1DD4718D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3F080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1C2E4215" w14:textId="77777777" w:rsidR="00582FA8" w:rsidRDefault="00163194">
            <w:pPr>
              <w:pStyle w:val="TableContents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Interface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9E28A" w14:textId="77777777" w:rsidR="00582FA8" w:rsidRDefault="00163194">
            <w:pPr>
              <w:pStyle w:val="TableContents"/>
              <w:rPr>
                <w:rFonts w:hint="eastAsia"/>
              </w:rPr>
            </w:pPr>
            <w:r>
              <w:t xml:space="preserve">Signaler </w:t>
            </w:r>
            <w:proofErr w:type="spellStart"/>
            <w:r>
              <w:t>une</w:t>
            </w:r>
            <w:proofErr w:type="spellEnd"/>
            <w:r>
              <w:t xml:space="preserve"> situation critique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4A9D7" w14:textId="77777777" w:rsidR="00582FA8" w:rsidRDefault="00163194">
            <w:pPr>
              <w:pStyle w:val="TableContents"/>
              <w:rPr>
                <w:rFonts w:hint="eastAsia"/>
              </w:rPr>
            </w:pPr>
            <w:r>
              <w:rPr>
                <w:color w:val="000000"/>
                <w:lang w:val="fr-FR"/>
              </w:rPr>
              <w:t xml:space="preserve">Batterie, Réajustement de trajectoire (Allumer </w:t>
            </w:r>
            <w:proofErr w:type="gramStart"/>
            <w:r>
              <w:rPr>
                <w:color w:val="000000"/>
                <w:lang w:val="fr-FR"/>
              </w:rPr>
              <w:t>un LED rouge</w:t>
            </w:r>
            <w:proofErr w:type="gramEnd"/>
            <w:r>
              <w:rPr>
                <w:color w:val="000000"/>
                <w:lang w:val="fr-FR"/>
              </w:rPr>
              <w:t>)</w:t>
            </w:r>
          </w:p>
        </w:tc>
      </w:tr>
      <w:tr w:rsidR="00582FA8" w14:paraId="024AD22B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4FCE5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1236D2C2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5C400FCD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20AB1593" w14:textId="77777777" w:rsidR="00582FA8" w:rsidRDefault="00163194">
            <w:pPr>
              <w:pStyle w:val="TableContents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Interface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763AB" w14:textId="77777777" w:rsidR="00582FA8" w:rsidRDefault="00163194">
            <w:pPr>
              <w:pStyle w:val="TableContents"/>
              <w:rPr>
                <w:rFonts w:hint="eastAsia"/>
                <w:color w:val="0066B3"/>
                <w:lang w:val="fr-FR"/>
              </w:rPr>
            </w:pPr>
            <w:r>
              <w:rPr>
                <w:color w:val="0066B3"/>
                <w:lang w:val="fr-FR"/>
              </w:rPr>
              <w:t>Le robot doit pouvoir raconter une histoire sur l'ENSTA.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78AF6" w14:textId="77777777" w:rsidR="00582FA8" w:rsidRDefault="00163194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Lorsqu’il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 xml:space="preserve"> repos.</w:t>
            </w:r>
          </w:p>
        </w:tc>
      </w:tr>
      <w:tr w:rsidR="00582FA8" w14:paraId="106CB049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D6416" w14:textId="77777777" w:rsidR="00582FA8" w:rsidRDefault="00582FA8">
            <w:pPr>
              <w:pStyle w:val="TableContents"/>
              <w:rPr>
                <w:rFonts w:hint="eastAsia"/>
              </w:rPr>
            </w:pPr>
          </w:p>
          <w:p w14:paraId="7EA556C3" w14:textId="77777777" w:rsidR="00582FA8" w:rsidRDefault="00582FA8">
            <w:pPr>
              <w:pStyle w:val="TableContents"/>
              <w:rPr>
                <w:rFonts w:hint="eastAsia"/>
              </w:rPr>
            </w:pPr>
          </w:p>
          <w:p w14:paraId="27FE8592" w14:textId="77777777" w:rsidR="00582FA8" w:rsidRDefault="00582FA8">
            <w:pPr>
              <w:pStyle w:val="TableContents"/>
              <w:rPr>
                <w:rFonts w:hint="eastAsia"/>
              </w:rPr>
            </w:pPr>
          </w:p>
          <w:p w14:paraId="6A56FDA4" w14:textId="77777777" w:rsidR="00582FA8" w:rsidRDefault="00582FA8">
            <w:pPr>
              <w:pStyle w:val="TableContents"/>
              <w:rPr>
                <w:rFonts w:hint="eastAsia"/>
              </w:rPr>
            </w:pPr>
          </w:p>
          <w:p w14:paraId="264D60FC" w14:textId="77777777" w:rsidR="00582FA8" w:rsidRDefault="00163194">
            <w:pPr>
              <w:pStyle w:val="TableContents"/>
              <w:rPr>
                <w:rFonts w:hint="eastAsia"/>
                <w:i/>
                <w:iCs/>
              </w:rPr>
            </w:pPr>
            <w:proofErr w:type="spellStart"/>
            <w:r>
              <w:rPr>
                <w:i/>
                <w:iCs/>
              </w:rPr>
              <w:t>Connectivité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E6650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lastRenderedPageBreak/>
              <w:t xml:space="preserve">Le dock doit pouvoir préparer un autre trajet pendant que le robot </w:t>
            </w:r>
            <w:r>
              <w:rPr>
                <w:lang w:val="fr-FR"/>
              </w:rPr>
              <w:lastRenderedPageBreak/>
              <w:t>accompagne un utilisateur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7B878" w14:textId="77777777" w:rsidR="00582FA8" w:rsidRDefault="00582FA8">
            <w:pPr>
              <w:pStyle w:val="TableContents"/>
              <w:rPr>
                <w:rFonts w:hint="eastAsia"/>
                <w:color w:val="0066B3"/>
                <w:lang w:val="fr-FR"/>
              </w:rPr>
            </w:pPr>
          </w:p>
        </w:tc>
      </w:tr>
      <w:tr w:rsidR="00582FA8" w14:paraId="2C37AAA4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3938C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68303015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1BB187BF" w14:textId="77777777" w:rsidR="00582FA8" w:rsidRDefault="00163194">
            <w:pPr>
              <w:pStyle w:val="TableContents"/>
              <w:rPr>
                <w:rFonts w:hint="eastAsia"/>
                <w:i/>
                <w:iCs/>
              </w:rPr>
            </w:pPr>
            <w:proofErr w:type="spellStart"/>
            <w:r>
              <w:rPr>
                <w:i/>
                <w:iCs/>
              </w:rPr>
              <w:t>Connectivité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1765E" w14:textId="77777777" w:rsidR="00582FA8" w:rsidRDefault="00163194">
            <w:pPr>
              <w:pStyle w:val="TableContents"/>
              <w:rPr>
                <w:rFonts w:hint="eastAsia"/>
                <w:color w:val="0066B3"/>
                <w:lang w:val="fr-FR"/>
              </w:rPr>
            </w:pPr>
            <w:r>
              <w:rPr>
                <w:color w:val="0066B3"/>
                <w:lang w:val="fr-FR"/>
              </w:rPr>
              <w:t xml:space="preserve">Le dock doit pouvoir indiquer la </w:t>
            </w:r>
            <w:r>
              <w:rPr>
                <w:color w:val="0066B3"/>
                <w:lang w:val="fr-FR"/>
              </w:rPr>
              <w:t>salle sans le robot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6AEAB" w14:textId="77777777" w:rsidR="00582FA8" w:rsidRDefault="00582FA8">
            <w:pPr>
              <w:pStyle w:val="TableContents"/>
              <w:rPr>
                <w:rFonts w:hint="eastAsia"/>
                <w:color w:val="0066B3"/>
                <w:lang w:val="fr-FR"/>
              </w:rPr>
            </w:pPr>
          </w:p>
        </w:tc>
      </w:tr>
      <w:tr w:rsidR="00582FA8" w14:paraId="46B73FC8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A2B38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2B78F4C9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5A539D28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54C0F513" w14:textId="77777777" w:rsidR="00582FA8" w:rsidRDefault="00163194">
            <w:pPr>
              <w:pStyle w:val="TableContents"/>
              <w:rPr>
                <w:rFonts w:hint="eastAsia"/>
                <w:i/>
                <w:iCs/>
              </w:rPr>
            </w:pPr>
            <w:proofErr w:type="spellStart"/>
            <w:r>
              <w:rPr>
                <w:i/>
                <w:iCs/>
              </w:rPr>
              <w:t>Connectivité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6C92D" w14:textId="77777777" w:rsidR="00582FA8" w:rsidRDefault="00163194">
            <w:pPr>
              <w:pStyle w:val="TableContents"/>
              <w:rPr>
                <w:rFonts w:hint="eastAsia"/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 xml:space="preserve">Le dock doit pouvoir obtenir la position du robot et son état </w:t>
            </w:r>
            <w:proofErr w:type="gramStart"/>
            <w:r>
              <w:rPr>
                <w:color w:val="000000"/>
                <w:lang w:val="fr-FR"/>
              </w:rPr>
              <w:t>( qui</w:t>
            </w:r>
            <w:proofErr w:type="gramEnd"/>
            <w:r>
              <w:rPr>
                <w:color w:val="000000"/>
                <w:lang w:val="fr-FR"/>
              </w:rPr>
              <w:t>, quoi, comment, batterie)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06CB6" w14:textId="77777777" w:rsidR="00582FA8" w:rsidRDefault="00582FA8">
            <w:pPr>
              <w:pStyle w:val="TableContents"/>
              <w:rPr>
                <w:rFonts w:hint="eastAsia"/>
                <w:color w:val="0066B3"/>
                <w:lang w:val="fr-FR"/>
              </w:rPr>
            </w:pPr>
          </w:p>
        </w:tc>
      </w:tr>
      <w:tr w:rsidR="00582FA8" w14:paraId="4D8D294C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6C84C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280F1A59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6672A338" w14:textId="77777777" w:rsidR="00582FA8" w:rsidRDefault="00163194">
            <w:pPr>
              <w:pStyle w:val="TableContents"/>
              <w:rPr>
                <w:rFonts w:hint="eastAsia"/>
                <w:i/>
                <w:iCs/>
              </w:rPr>
            </w:pPr>
            <w:proofErr w:type="spellStart"/>
            <w:r>
              <w:rPr>
                <w:i/>
                <w:iCs/>
              </w:rPr>
              <w:t>Connectivité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C81D8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Le robot doit pouvoir consulter la disponibilité de quelqu'un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E27E4" w14:textId="77777777" w:rsidR="00582FA8" w:rsidRDefault="00582FA8">
            <w:pPr>
              <w:pStyle w:val="TableContents"/>
              <w:rPr>
                <w:rFonts w:hint="eastAsia"/>
                <w:color w:val="0066B3"/>
                <w:lang w:val="fr-FR"/>
              </w:rPr>
            </w:pPr>
          </w:p>
        </w:tc>
      </w:tr>
      <w:tr w:rsidR="00582FA8" w14:paraId="148670F9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62FC9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4014106E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5CC720B4" w14:textId="77777777" w:rsidR="00582FA8" w:rsidRDefault="00582FA8">
            <w:pPr>
              <w:pStyle w:val="TableContents"/>
              <w:rPr>
                <w:rFonts w:hint="eastAsia"/>
                <w:lang w:val="fr-FR"/>
              </w:rPr>
            </w:pPr>
          </w:p>
          <w:p w14:paraId="5E3E83F0" w14:textId="77777777" w:rsidR="00582FA8" w:rsidRDefault="00163194">
            <w:pPr>
              <w:pStyle w:val="TableContents"/>
              <w:rPr>
                <w:rFonts w:hint="eastAsia"/>
                <w:i/>
                <w:iCs/>
              </w:rPr>
            </w:pPr>
            <w:proofErr w:type="spellStart"/>
            <w:r>
              <w:rPr>
                <w:i/>
                <w:iCs/>
              </w:rPr>
              <w:t>Connectivité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87345" w14:textId="77777777" w:rsidR="00582FA8" w:rsidRDefault="00163194">
            <w:pPr>
              <w:pStyle w:val="TableContents"/>
              <w:rPr>
                <w:rFonts w:hint="eastAsia"/>
                <w:color w:val="0066B3"/>
                <w:lang w:val="fr-FR"/>
              </w:rPr>
            </w:pPr>
            <w:r>
              <w:rPr>
                <w:color w:val="0066B3"/>
                <w:lang w:val="fr-FR"/>
              </w:rPr>
              <w:t xml:space="preserve">Un QR code doit être </w:t>
            </w:r>
            <w:r>
              <w:rPr>
                <w:color w:val="0066B3"/>
                <w:lang w:val="fr-FR"/>
              </w:rPr>
              <w:t>disponible pour "s'interfacer" avec le robot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AD2D1" w14:textId="77777777" w:rsidR="00582FA8" w:rsidRDefault="00582FA8">
            <w:pPr>
              <w:pStyle w:val="TableContents"/>
              <w:rPr>
                <w:rFonts w:hint="eastAsia"/>
                <w:color w:val="0066B3"/>
                <w:lang w:val="fr-FR"/>
              </w:rPr>
            </w:pPr>
          </w:p>
        </w:tc>
      </w:tr>
      <w:tr w:rsidR="00582FA8" w14:paraId="4DC67819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8BA28" w14:textId="77777777" w:rsidR="00582FA8" w:rsidRDefault="00163194">
            <w:pPr>
              <w:pStyle w:val="TableContents"/>
              <w:rPr>
                <w:rFonts w:hint="eastAsia"/>
              </w:rPr>
            </w:pPr>
            <w:proofErr w:type="spellStart"/>
            <w:r>
              <w:t>Esthétique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A3EC3" w14:textId="77777777" w:rsidR="00582FA8" w:rsidRDefault="00163194">
            <w:pPr>
              <w:pStyle w:val="TableContents"/>
              <w:rPr>
                <w:rFonts w:hint="eastAsia"/>
                <w:color w:val="0066B3"/>
              </w:rPr>
            </w:pPr>
            <w:proofErr w:type="gramStart"/>
            <w:r>
              <w:rPr>
                <w:color w:val="0066B3"/>
              </w:rPr>
              <w:t>Taille ?</w:t>
            </w:r>
            <w:proofErr w:type="gramEnd"/>
            <w:r>
              <w:rPr>
                <w:color w:val="0066B3"/>
              </w:rPr>
              <w:t xml:space="preserve"> </w:t>
            </w:r>
            <w:proofErr w:type="spellStart"/>
            <w:proofErr w:type="gramStart"/>
            <w:r>
              <w:rPr>
                <w:color w:val="0066B3"/>
              </w:rPr>
              <w:t>Poids</w:t>
            </w:r>
            <w:proofErr w:type="spellEnd"/>
            <w:r>
              <w:rPr>
                <w:color w:val="0066B3"/>
              </w:rPr>
              <w:t xml:space="preserve"> ?</w:t>
            </w:r>
            <w:proofErr w:type="gramEnd"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69B74" w14:textId="77777777" w:rsidR="00582FA8" w:rsidRDefault="00582FA8">
            <w:pPr>
              <w:pStyle w:val="TableContents"/>
              <w:rPr>
                <w:rFonts w:hint="eastAsia"/>
                <w:color w:val="0066B3"/>
              </w:rPr>
            </w:pPr>
          </w:p>
        </w:tc>
      </w:tr>
      <w:tr w:rsidR="00582FA8" w14:paraId="5FE2C1A1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A3172" w14:textId="77777777" w:rsidR="00582FA8" w:rsidRDefault="00582FA8">
            <w:pPr>
              <w:pStyle w:val="TableContents"/>
              <w:rPr>
                <w:rFonts w:hint="eastAsia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7BE81" w14:textId="77777777" w:rsidR="00582FA8" w:rsidRDefault="00163194">
            <w:pPr>
              <w:pStyle w:val="TableContents"/>
              <w:rPr>
                <w:rFonts w:hint="eastAsia"/>
                <w:color w:val="0066B3"/>
              </w:rPr>
            </w:pPr>
            <w:proofErr w:type="spellStart"/>
            <w:proofErr w:type="gramStart"/>
            <w:r>
              <w:rPr>
                <w:color w:val="0066B3"/>
              </w:rPr>
              <w:t>Forme</w:t>
            </w:r>
            <w:proofErr w:type="spellEnd"/>
            <w:r>
              <w:rPr>
                <w:color w:val="0066B3"/>
              </w:rPr>
              <w:t xml:space="preserve"> ?</w:t>
            </w:r>
            <w:proofErr w:type="gramEnd"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41769" w14:textId="77777777" w:rsidR="00582FA8" w:rsidRDefault="00582FA8">
            <w:pPr>
              <w:pStyle w:val="TableContents"/>
              <w:rPr>
                <w:rFonts w:hint="eastAsia"/>
                <w:color w:val="0066B3"/>
              </w:rPr>
            </w:pPr>
          </w:p>
        </w:tc>
      </w:tr>
      <w:tr w:rsidR="00582FA8" w14:paraId="17FCBF3B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B16F5" w14:textId="77777777" w:rsidR="00582FA8" w:rsidRDefault="00582FA8">
            <w:pPr>
              <w:pStyle w:val="TableContents"/>
              <w:rPr>
                <w:rFonts w:hint="eastAsia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C63D6" w14:textId="77777777" w:rsidR="00582FA8" w:rsidRDefault="00163194">
            <w:pPr>
              <w:pStyle w:val="TableContents"/>
              <w:rPr>
                <w:rFonts w:hint="eastAsia"/>
                <w:color w:val="0066B3"/>
              </w:rPr>
            </w:pPr>
            <w:r>
              <w:rPr>
                <w:color w:val="0066B3"/>
              </w:rPr>
              <w:t xml:space="preserve">Logo des </w:t>
            </w:r>
            <w:proofErr w:type="gramStart"/>
            <w:r>
              <w:rPr>
                <w:color w:val="0066B3"/>
              </w:rPr>
              <w:t>sponsors ?</w:t>
            </w:r>
            <w:proofErr w:type="gramEnd"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ED060" w14:textId="77777777" w:rsidR="00582FA8" w:rsidRDefault="00582FA8">
            <w:pPr>
              <w:pStyle w:val="TableContents"/>
              <w:rPr>
                <w:rFonts w:hint="eastAsia"/>
                <w:color w:val="0066B3"/>
              </w:rPr>
            </w:pPr>
          </w:p>
        </w:tc>
      </w:tr>
      <w:tr w:rsidR="00582FA8" w14:paraId="5D5DA2AE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0F16E" w14:textId="77777777" w:rsidR="00582FA8" w:rsidRDefault="00582FA8">
            <w:pPr>
              <w:pStyle w:val="TableContents"/>
              <w:rPr>
                <w:rFonts w:hint="eastAsia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AEF3E" w14:textId="77777777" w:rsidR="00582FA8" w:rsidRDefault="00163194">
            <w:pPr>
              <w:pStyle w:val="TableContents"/>
              <w:rPr>
                <w:rFonts w:hint="eastAsia"/>
                <w:color w:val="0066B3"/>
              </w:rPr>
            </w:pPr>
            <w:proofErr w:type="gramStart"/>
            <w:r>
              <w:rPr>
                <w:color w:val="0066B3"/>
              </w:rPr>
              <w:t>Matière ?</w:t>
            </w:r>
            <w:proofErr w:type="gramEnd"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8CEAD" w14:textId="77777777" w:rsidR="00582FA8" w:rsidRDefault="00582FA8">
            <w:pPr>
              <w:pStyle w:val="TableContents"/>
              <w:rPr>
                <w:rFonts w:hint="eastAsia"/>
                <w:color w:val="0066B3"/>
              </w:rPr>
            </w:pPr>
          </w:p>
        </w:tc>
      </w:tr>
      <w:tr w:rsidR="00582FA8" w14:paraId="041237C8" w14:textId="7777777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6D343" w14:textId="77777777" w:rsidR="00582FA8" w:rsidRDefault="00582FA8">
            <w:pPr>
              <w:pStyle w:val="TableContents"/>
              <w:rPr>
                <w:rFonts w:hint="eastAsia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39A51" w14:textId="77777777" w:rsidR="00582FA8" w:rsidRDefault="00163194">
            <w:pPr>
              <w:pStyle w:val="TableContents"/>
              <w:rPr>
                <w:rFonts w:hint="eastAsia"/>
                <w:lang w:val="fr-FR"/>
              </w:rPr>
            </w:pPr>
            <w:r>
              <w:rPr>
                <w:lang w:val="fr-FR"/>
              </w:rPr>
              <w:t>Processus de validation du design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3DB56" w14:textId="77777777" w:rsidR="00582FA8" w:rsidRDefault="00582FA8">
            <w:pPr>
              <w:pStyle w:val="TableContents"/>
              <w:rPr>
                <w:rFonts w:hint="eastAsia"/>
                <w:color w:val="0066B3"/>
                <w:lang w:val="fr-FR"/>
              </w:rPr>
            </w:pPr>
          </w:p>
        </w:tc>
      </w:tr>
    </w:tbl>
    <w:p w14:paraId="49F29659" w14:textId="77777777" w:rsidR="00582FA8" w:rsidRDefault="00582FA8">
      <w:pPr>
        <w:pStyle w:val="Standard"/>
        <w:rPr>
          <w:rFonts w:hint="eastAsia"/>
          <w:lang w:val="fr-FR"/>
        </w:rPr>
      </w:pPr>
    </w:p>
    <w:sectPr w:rsidR="00582FA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314CE" w14:textId="77777777" w:rsidR="00163194" w:rsidRDefault="00163194">
      <w:pPr>
        <w:rPr>
          <w:rFonts w:hint="eastAsia"/>
        </w:rPr>
      </w:pPr>
      <w:r>
        <w:separator/>
      </w:r>
    </w:p>
  </w:endnote>
  <w:endnote w:type="continuationSeparator" w:id="0">
    <w:p w14:paraId="0CBADCAF" w14:textId="77777777" w:rsidR="00163194" w:rsidRDefault="0016319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75A79" w14:textId="77777777" w:rsidR="00163194" w:rsidRDefault="0016319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B5C6E7F" w14:textId="77777777" w:rsidR="00163194" w:rsidRDefault="0016319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82FA8"/>
    <w:rsid w:val="00163194"/>
    <w:rsid w:val="005316B2"/>
    <w:rsid w:val="0058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62E6"/>
  <w15:docId w15:val="{C1E39A78-DBAD-4248-A9A1-CE5F6F3E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mahdi</cp:lastModifiedBy>
  <cp:revision>2</cp:revision>
  <cp:lastPrinted>2021-05-14T17:46:00Z</cp:lastPrinted>
  <dcterms:created xsi:type="dcterms:W3CDTF">2021-05-14T19:45:00Z</dcterms:created>
  <dcterms:modified xsi:type="dcterms:W3CDTF">2021-05-14T19:45:00Z</dcterms:modified>
</cp:coreProperties>
</file>